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94" w:rsidRDefault="00196403" w:rsidP="00370528">
      <w:pPr>
        <w:spacing w:after="0" w:line="240" w:lineRule="auto"/>
        <w:contextualSpacing/>
        <w:jc w:val="center"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t>Just Force User’s manual</w:t>
      </w:r>
    </w:p>
    <w:p w:rsidR="00787B9A" w:rsidRDefault="00787B9A" w:rsidP="00787B9A">
      <w:pPr>
        <w:spacing w:after="0" w:line="240" w:lineRule="auto"/>
        <w:contextualSpacing/>
        <w:rPr>
          <w:rFonts w:ascii="Stencil" w:hAnsi="Stencil"/>
          <w:sz w:val="36"/>
          <w:szCs w:val="36"/>
        </w:rPr>
      </w:pPr>
    </w:p>
    <w:p w:rsidR="00787B9A" w:rsidRDefault="00787B9A" w:rsidP="00787B9A">
      <w:pPr>
        <w:spacing w:after="0" w:line="240" w:lineRule="auto"/>
        <w:contextualSpacing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t>Game:</w:t>
      </w:r>
    </w:p>
    <w:p w:rsidR="00370528" w:rsidRDefault="00370528" w:rsidP="00370528">
      <w:pPr>
        <w:spacing w:after="0" w:line="240" w:lineRule="auto"/>
        <w:contextualSpacing/>
        <w:rPr>
          <w:sz w:val="24"/>
          <w:szCs w:val="24"/>
        </w:rPr>
      </w:pPr>
    </w:p>
    <w:p w:rsidR="00370528" w:rsidRDefault="0019640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="009C5A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game’s controls can also be </w:t>
      </w:r>
      <w:r w:rsidR="00370528">
        <w:rPr>
          <w:sz w:val="24"/>
          <w:szCs w:val="24"/>
        </w:rPr>
        <w:t xml:space="preserve">found in </w:t>
      </w:r>
      <w:r w:rsidR="00674886">
        <w:rPr>
          <w:sz w:val="24"/>
          <w:szCs w:val="24"/>
        </w:rPr>
        <w:t>the game under options-&gt;tutorial</w:t>
      </w:r>
    </w:p>
    <w:p w:rsidR="00370528" w:rsidRDefault="00370528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="009C5AB5">
        <w:rPr>
          <w:sz w:val="24"/>
          <w:szCs w:val="24"/>
        </w:rPr>
        <w:t xml:space="preserve"> </w:t>
      </w:r>
      <w:r w:rsidR="00674886">
        <w:rPr>
          <w:sz w:val="24"/>
          <w:szCs w:val="24"/>
        </w:rPr>
        <w:t>W, A, S, D to move</w:t>
      </w:r>
    </w:p>
    <w:p w:rsidR="00674886" w:rsidRDefault="00674886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 Left click to shoot</w:t>
      </w:r>
    </w:p>
    <w:p w:rsidR="00674886" w:rsidRDefault="00674886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R </w:t>
      </w:r>
      <w:r w:rsidR="005F3090">
        <w:rPr>
          <w:sz w:val="24"/>
          <w:szCs w:val="24"/>
        </w:rPr>
        <w:t>reloads</w:t>
      </w:r>
    </w:p>
    <w:p w:rsidR="00674886" w:rsidRDefault="00674886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8133E">
        <w:rPr>
          <w:sz w:val="24"/>
          <w:szCs w:val="24"/>
        </w:rPr>
        <w:t>Holding left shift makes you sprint at the cost of stamina</w:t>
      </w:r>
    </w:p>
    <w:p w:rsidR="0058133E" w:rsidRDefault="0058133E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46CF1">
        <w:rPr>
          <w:sz w:val="24"/>
          <w:szCs w:val="24"/>
        </w:rPr>
        <w:t>Skill icons are displayed in the upper left, under the health and stamina bars</w:t>
      </w:r>
    </w:p>
    <w:p w:rsidR="00446CF1" w:rsidRDefault="00446CF1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 Hitting a number key (1, 2, or 3) activates the corresponding skill for a short period of time (represented by the icons turning green)</w:t>
      </w:r>
      <w:r w:rsidR="00B36270">
        <w:rPr>
          <w:sz w:val="24"/>
          <w:szCs w:val="24"/>
        </w:rPr>
        <w:t>, after which skills go on a cooldown (represented by the icons all turning red)</w:t>
      </w:r>
    </w:p>
    <w:p w:rsidR="00EF1EB4" w:rsidRDefault="00EF1EB4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5005">
        <w:rPr>
          <w:sz w:val="24"/>
          <w:szCs w:val="24"/>
        </w:rPr>
        <w:t>The skills are (from left to right):</w:t>
      </w:r>
    </w:p>
    <w:p w:rsidR="009C5005" w:rsidRDefault="009C5005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1: Overcharge </w:t>
      </w:r>
      <w:r w:rsidR="008A47B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47B3">
        <w:rPr>
          <w:sz w:val="24"/>
          <w:szCs w:val="24"/>
        </w:rPr>
        <w:t>max health is set to one and you deal double damage for the duration</w:t>
      </w:r>
    </w:p>
    <w:p w:rsidR="008A47B3" w:rsidRDefault="008A47B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2: </w:t>
      </w:r>
      <w:r w:rsidR="00AC1408">
        <w:rPr>
          <w:sz w:val="24"/>
          <w:szCs w:val="24"/>
        </w:rPr>
        <w:t xml:space="preserve">Endurance </w:t>
      </w:r>
      <w:r w:rsidR="00010F43">
        <w:rPr>
          <w:sz w:val="24"/>
          <w:szCs w:val="24"/>
        </w:rPr>
        <w:t>–</w:t>
      </w:r>
      <w:r w:rsidR="00AC1408">
        <w:rPr>
          <w:sz w:val="24"/>
          <w:szCs w:val="24"/>
        </w:rPr>
        <w:t xml:space="preserve"> </w:t>
      </w:r>
      <w:r w:rsidR="00010F43">
        <w:rPr>
          <w:sz w:val="24"/>
          <w:szCs w:val="24"/>
        </w:rPr>
        <w:t>max health is doubled and you deal half damage for the duration</w:t>
      </w:r>
    </w:p>
    <w:p w:rsidR="00010F43" w:rsidRDefault="00010F4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="00DF7AD3">
        <w:rPr>
          <w:sz w:val="24"/>
          <w:szCs w:val="24"/>
        </w:rPr>
        <w:t>Perseverance</w:t>
      </w:r>
      <w:r>
        <w:rPr>
          <w:sz w:val="24"/>
          <w:szCs w:val="24"/>
        </w:rPr>
        <w:t xml:space="preserve"> </w:t>
      </w:r>
      <w:r w:rsidR="00D4374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43743">
        <w:rPr>
          <w:sz w:val="24"/>
          <w:szCs w:val="24"/>
        </w:rPr>
        <w:t>the player is invincible while sprinting but cannot shoot or reload</w:t>
      </w:r>
    </w:p>
    <w:p w:rsidR="00854763" w:rsidRDefault="00854763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-Levels are completed by defeating every enemy on the map</w:t>
      </w:r>
    </w:p>
    <w:p w:rsidR="003677A1" w:rsidRDefault="003677A1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-To advance to the next level, hit the right arrow key</w:t>
      </w:r>
    </w:p>
    <w:p w:rsidR="00F85A7E" w:rsidRDefault="00F85A7E" w:rsidP="00370528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-Once a level has been cleared, it can </w:t>
      </w:r>
      <w:r w:rsidR="00A44397">
        <w:rPr>
          <w:sz w:val="24"/>
          <w:szCs w:val="24"/>
        </w:rPr>
        <w:t xml:space="preserve">be </w:t>
      </w:r>
      <w:r w:rsidR="00070C45">
        <w:rPr>
          <w:sz w:val="24"/>
          <w:szCs w:val="24"/>
        </w:rPr>
        <w:t>selected from the level select menu</w:t>
      </w:r>
      <w:bookmarkStart w:id="0" w:name="_GoBack"/>
      <w:bookmarkEnd w:id="0"/>
    </w:p>
    <w:p w:rsidR="00D3398D" w:rsidRDefault="00D3398D" w:rsidP="00370528">
      <w:pPr>
        <w:spacing w:after="0" w:line="240" w:lineRule="auto"/>
        <w:contextualSpacing/>
        <w:rPr>
          <w:sz w:val="24"/>
          <w:szCs w:val="24"/>
        </w:rPr>
      </w:pPr>
    </w:p>
    <w:p w:rsidR="00D3398D" w:rsidRDefault="00D3398D" w:rsidP="00370528">
      <w:pPr>
        <w:spacing w:after="0" w:line="240" w:lineRule="auto"/>
        <w:contextualSpacing/>
        <w:rPr>
          <w:rFonts w:ascii="Stencil" w:hAnsi="Stencil"/>
          <w:sz w:val="36"/>
          <w:szCs w:val="24"/>
        </w:rPr>
      </w:pPr>
      <w:r>
        <w:rPr>
          <w:rFonts w:ascii="Stencil" w:hAnsi="Stencil"/>
          <w:sz w:val="36"/>
          <w:szCs w:val="24"/>
        </w:rPr>
        <w:t>External Tool:</w:t>
      </w:r>
    </w:p>
    <w:p w:rsidR="00B96C25" w:rsidRDefault="00B96C25" w:rsidP="00370528">
      <w:pPr>
        <w:spacing w:after="0" w:line="240" w:lineRule="auto"/>
        <w:contextualSpacing/>
        <w:rPr>
          <w:rFonts w:ascii="Stencil" w:hAnsi="Stencil"/>
          <w:sz w:val="36"/>
          <w:szCs w:val="24"/>
        </w:rPr>
      </w:pPr>
    </w:p>
    <w:p w:rsidR="00B96C25" w:rsidRDefault="00707336" w:rsidP="00707336">
      <w:pPr>
        <w:spacing w:after="0" w:line="240" w:lineRule="auto"/>
        <w:rPr>
          <w:sz w:val="24"/>
          <w:szCs w:val="24"/>
        </w:rPr>
      </w:pPr>
      <w:r w:rsidRPr="0070733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07336">
        <w:rPr>
          <w:sz w:val="24"/>
          <w:szCs w:val="24"/>
        </w:rPr>
        <w:t>Our tool is the</w:t>
      </w:r>
      <w:r>
        <w:rPr>
          <w:sz w:val="24"/>
          <w:szCs w:val="24"/>
        </w:rPr>
        <w:t xml:space="preserve"> map editor</w:t>
      </w:r>
    </w:p>
    <w:p w:rsidR="00B73A03" w:rsidRDefault="00B73A03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5B11">
        <w:rPr>
          <w:sz w:val="24"/>
          <w:szCs w:val="24"/>
        </w:rPr>
        <w:t>Fill in the text boxes in the lower right and click the create button to create a map</w:t>
      </w:r>
    </w:p>
    <w:p w:rsidR="009D3467" w:rsidRDefault="009D3467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Map Name: What is entered here is the filename </w:t>
      </w:r>
      <w:r w:rsidR="00BC12DF">
        <w:rPr>
          <w:sz w:val="24"/>
          <w:szCs w:val="24"/>
        </w:rPr>
        <w:t>of the</w:t>
      </w:r>
      <w:r>
        <w:rPr>
          <w:sz w:val="24"/>
          <w:szCs w:val="24"/>
        </w:rPr>
        <w:t xml:space="preserve"> .dat when you save the map</w:t>
      </w:r>
    </w:p>
    <w:p w:rsidR="009D3467" w:rsidRDefault="009D3467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894A51">
        <w:rPr>
          <w:sz w:val="24"/>
          <w:szCs w:val="24"/>
        </w:rPr>
        <w:t xml:space="preserve"> Rows: Number of rows for placing textures and objects in the map</w:t>
      </w:r>
    </w:p>
    <w:p w:rsidR="00894A51" w:rsidRDefault="00894A5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 Columns: Number of columns for placing textures and objects in the map</w:t>
      </w:r>
    </w:p>
    <w:p w:rsidR="00894A51" w:rsidRDefault="00894A5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5B5E61">
        <w:rPr>
          <w:sz w:val="24"/>
          <w:szCs w:val="24"/>
        </w:rPr>
        <w:t>TileW</w:t>
      </w:r>
      <w:r w:rsidR="00A72FC7">
        <w:rPr>
          <w:sz w:val="24"/>
          <w:szCs w:val="24"/>
        </w:rPr>
        <w:t>idth: Determin</w:t>
      </w:r>
      <w:r w:rsidR="005B5E61">
        <w:rPr>
          <w:sz w:val="24"/>
          <w:szCs w:val="24"/>
        </w:rPr>
        <w:t>es the</w:t>
      </w:r>
      <w:r w:rsidR="00907828">
        <w:rPr>
          <w:sz w:val="24"/>
          <w:szCs w:val="24"/>
        </w:rPr>
        <w:t xml:space="preserve"> width of each tile</w:t>
      </w:r>
      <w:r w:rsidR="005B5E61">
        <w:rPr>
          <w:sz w:val="24"/>
          <w:szCs w:val="24"/>
        </w:rPr>
        <w:t xml:space="preserve"> in pixels</w:t>
      </w:r>
    </w:p>
    <w:p w:rsidR="005B5E61" w:rsidRDefault="005B5E6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-TileHeight: Determines the height of each tile in pixels</w:t>
      </w:r>
    </w:p>
    <w:p w:rsidR="00534B05" w:rsidRDefault="00534B05" w:rsidP="00707336">
      <w:pPr>
        <w:spacing w:after="0" w:line="240" w:lineRule="auto"/>
        <w:rPr>
          <w:sz w:val="24"/>
          <w:szCs w:val="24"/>
        </w:rPr>
      </w:pPr>
    </w:p>
    <w:p w:rsidR="00E43DC0" w:rsidRDefault="00534B05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There are</w:t>
      </w:r>
      <w:r w:rsidR="00534AAD">
        <w:rPr>
          <w:sz w:val="24"/>
          <w:szCs w:val="24"/>
        </w:rPr>
        <w:t xml:space="preserve"> two</w:t>
      </w:r>
      <w:r>
        <w:rPr>
          <w:sz w:val="24"/>
          <w:szCs w:val="24"/>
        </w:rPr>
        <w:t xml:space="preserve"> ways of placing textures and objects in the map:</w:t>
      </w:r>
    </w:p>
    <w:p w:rsidR="00534B05" w:rsidRDefault="00534B05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534AAD">
        <w:rPr>
          <w:sz w:val="24"/>
          <w:szCs w:val="24"/>
        </w:rPr>
        <w:t xml:space="preserve"> The pen tool is selected by default</w:t>
      </w:r>
      <w:r w:rsidR="0016504A">
        <w:rPr>
          <w:sz w:val="24"/>
          <w:szCs w:val="24"/>
        </w:rPr>
        <w:t xml:space="preserve">, and places the selected texture or </w:t>
      </w:r>
      <w:r w:rsidR="005A1A60">
        <w:rPr>
          <w:sz w:val="24"/>
          <w:szCs w:val="24"/>
        </w:rPr>
        <w:t>object wherever you click on the map</w:t>
      </w:r>
    </w:p>
    <w:p w:rsidR="005A1A60" w:rsidRDefault="005A1A60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The fill tool </w:t>
      </w:r>
      <w:r w:rsidR="00BF1F12">
        <w:rPr>
          <w:sz w:val="24"/>
          <w:szCs w:val="24"/>
        </w:rPr>
        <w:t>is used by clicking in two locations</w:t>
      </w:r>
      <w:r w:rsidR="000D4BED">
        <w:rPr>
          <w:sz w:val="24"/>
          <w:szCs w:val="24"/>
        </w:rPr>
        <w:t xml:space="preserve">, after which the selected texture or object fills in a square using the </w:t>
      </w:r>
      <w:r w:rsidR="00720AFA">
        <w:rPr>
          <w:sz w:val="24"/>
          <w:szCs w:val="24"/>
        </w:rPr>
        <w:t>locations as the corners</w:t>
      </w:r>
      <w:r w:rsidR="00AC5BB0">
        <w:rPr>
          <w:sz w:val="24"/>
          <w:szCs w:val="24"/>
        </w:rPr>
        <w:t xml:space="preserve"> (to quickly fill in a blank map, use the fill tool and click the upper left and lower right corners of the map)</w:t>
      </w:r>
    </w:p>
    <w:p w:rsidR="007A58F3" w:rsidRDefault="007A58F3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You can switch between the tools by clicking their buttons</w:t>
      </w:r>
    </w:p>
    <w:p w:rsidR="007A58F3" w:rsidRDefault="003C2E55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Textures (don’t have collision) </w:t>
      </w:r>
      <w:r w:rsidR="008B1F68">
        <w:rPr>
          <w:sz w:val="24"/>
          <w:szCs w:val="24"/>
        </w:rPr>
        <w:t>are located in the top box</w:t>
      </w:r>
      <w:r w:rsidR="00194956">
        <w:rPr>
          <w:sz w:val="24"/>
          <w:szCs w:val="24"/>
        </w:rPr>
        <w:t>, objects (have collision) are located in the bottom box</w:t>
      </w:r>
    </w:p>
    <w:p w:rsidR="00194956" w:rsidRDefault="00194956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Placing a texture where there already is one will overwrite the existing texture</w:t>
      </w:r>
    </w:p>
    <w:p w:rsidR="00194956" w:rsidRDefault="00194956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CA4101">
        <w:rPr>
          <w:sz w:val="24"/>
          <w:szCs w:val="24"/>
        </w:rPr>
        <w:t xml:space="preserve"> </w:t>
      </w:r>
      <w:r>
        <w:rPr>
          <w:sz w:val="24"/>
          <w:szCs w:val="24"/>
        </w:rPr>
        <w:t>The same is true for placing an object over an existing object</w:t>
      </w:r>
    </w:p>
    <w:p w:rsidR="00CA4101" w:rsidRDefault="00CA4101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 The texture or object you have currently selected is displayed beneath the text boxes</w:t>
      </w:r>
    </w:p>
    <w:p w:rsidR="00CB2A2D" w:rsidRDefault="00CB2A2D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The </w:t>
      </w:r>
      <w:r w:rsidR="00A371F6">
        <w:rPr>
          <w:sz w:val="24"/>
          <w:szCs w:val="24"/>
        </w:rPr>
        <w:t>rotate button th</w:t>
      </w:r>
      <w:r>
        <w:rPr>
          <w:sz w:val="24"/>
          <w:szCs w:val="24"/>
        </w:rPr>
        <w:t>e right of the selected texture allows you to rotate objects and textures</w:t>
      </w:r>
    </w:p>
    <w:p w:rsidR="0093662D" w:rsidRDefault="003D2BEC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E21DD">
        <w:rPr>
          <w:sz w:val="24"/>
          <w:szCs w:val="24"/>
        </w:rPr>
        <w:t>The player spawn button allows you to pick where the player will spawn in the level</w:t>
      </w:r>
    </w:p>
    <w:p w:rsidR="00EB0848" w:rsidRDefault="00EB0848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The enemy spa</w:t>
      </w:r>
      <w:r w:rsidR="001D0F95">
        <w:rPr>
          <w:sz w:val="24"/>
          <w:szCs w:val="24"/>
        </w:rPr>
        <w:t>wn places normal enemies</w:t>
      </w:r>
      <w:r w:rsidR="001E3BE2">
        <w:rPr>
          <w:sz w:val="24"/>
          <w:szCs w:val="24"/>
        </w:rPr>
        <w:t xml:space="preserve"> on the map, the riot enemy spawn places </w:t>
      </w:r>
      <w:r w:rsidR="00485B4E">
        <w:rPr>
          <w:sz w:val="24"/>
          <w:szCs w:val="24"/>
        </w:rPr>
        <w:t>down stronger enemies that have more health</w:t>
      </w:r>
    </w:p>
    <w:p w:rsidR="00942A74" w:rsidRDefault="00942A74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The save map button saves the map as a .dat file in the Just-Force/shooter/shooter/content directory</w:t>
      </w:r>
    </w:p>
    <w:p w:rsidR="00013A66" w:rsidRPr="00707336" w:rsidRDefault="00013A66" w:rsidP="007073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If the name of an already existing .dat is typed into the map name box, clicking load map will load that map into the editor so it can be edited further</w:t>
      </w:r>
    </w:p>
    <w:sectPr w:rsidR="00013A66" w:rsidRPr="0070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237D9"/>
    <w:multiLevelType w:val="hybridMultilevel"/>
    <w:tmpl w:val="65DC05F2"/>
    <w:lvl w:ilvl="0" w:tplc="A0A8EF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57FDA"/>
    <w:multiLevelType w:val="hybridMultilevel"/>
    <w:tmpl w:val="42E261E8"/>
    <w:lvl w:ilvl="0" w:tplc="63B0CF24">
      <w:numFmt w:val="bullet"/>
      <w:lvlText w:val="-"/>
      <w:lvlJc w:val="left"/>
      <w:pPr>
        <w:ind w:left="720" w:hanging="360"/>
      </w:pPr>
      <w:rPr>
        <w:rFonts w:ascii="Stencil" w:eastAsiaTheme="minorHAnsi" w:hAnsi="Stenci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03"/>
    <w:rsid w:val="00010F43"/>
    <w:rsid w:val="00013A66"/>
    <w:rsid w:val="0003052C"/>
    <w:rsid w:val="00070C45"/>
    <w:rsid w:val="000D4BED"/>
    <w:rsid w:val="00145B11"/>
    <w:rsid w:val="0016504A"/>
    <w:rsid w:val="00194956"/>
    <w:rsid w:val="00196403"/>
    <w:rsid w:val="001D0F95"/>
    <w:rsid w:val="001E3BE2"/>
    <w:rsid w:val="002F1DDD"/>
    <w:rsid w:val="002F5C14"/>
    <w:rsid w:val="00302632"/>
    <w:rsid w:val="003677A1"/>
    <w:rsid w:val="00370528"/>
    <w:rsid w:val="003C2E55"/>
    <w:rsid w:val="003D2BEC"/>
    <w:rsid w:val="0043547A"/>
    <w:rsid w:val="00446CF1"/>
    <w:rsid w:val="00485B4E"/>
    <w:rsid w:val="00534AAD"/>
    <w:rsid w:val="00534B05"/>
    <w:rsid w:val="0058133E"/>
    <w:rsid w:val="005A1A60"/>
    <w:rsid w:val="005B5E61"/>
    <w:rsid w:val="005F3090"/>
    <w:rsid w:val="00674886"/>
    <w:rsid w:val="00707336"/>
    <w:rsid w:val="00720AFA"/>
    <w:rsid w:val="00787B9A"/>
    <w:rsid w:val="007A58F3"/>
    <w:rsid w:val="00854763"/>
    <w:rsid w:val="00894A51"/>
    <w:rsid w:val="008A47B3"/>
    <w:rsid w:val="008B1F68"/>
    <w:rsid w:val="00907828"/>
    <w:rsid w:val="0093662D"/>
    <w:rsid w:val="00942A74"/>
    <w:rsid w:val="009C5005"/>
    <w:rsid w:val="009C5AB5"/>
    <w:rsid w:val="009D3467"/>
    <w:rsid w:val="009E21DD"/>
    <w:rsid w:val="00A371F6"/>
    <w:rsid w:val="00A44397"/>
    <w:rsid w:val="00A72FC7"/>
    <w:rsid w:val="00AC1408"/>
    <w:rsid w:val="00AC5BB0"/>
    <w:rsid w:val="00B36270"/>
    <w:rsid w:val="00B73A03"/>
    <w:rsid w:val="00B96C25"/>
    <w:rsid w:val="00BC12DF"/>
    <w:rsid w:val="00BF1F12"/>
    <w:rsid w:val="00C81165"/>
    <w:rsid w:val="00CA4101"/>
    <w:rsid w:val="00CB2A2D"/>
    <w:rsid w:val="00CB7F38"/>
    <w:rsid w:val="00D3398D"/>
    <w:rsid w:val="00D43743"/>
    <w:rsid w:val="00D920E8"/>
    <w:rsid w:val="00DF7AD3"/>
    <w:rsid w:val="00E43DC0"/>
    <w:rsid w:val="00EB0848"/>
    <w:rsid w:val="00EF1EB4"/>
    <w:rsid w:val="00F85A7E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E6B64-B456-49E8-89D9-A4AB1B89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AB5F2500</Template>
  <TotalTime>37</TotalTime>
  <Pages>2</Pages>
  <Words>432</Words>
  <Characters>2469</Characters>
  <Application>Microsoft Office Word</Application>
  <DocSecurity>0</DocSecurity>
  <Lines>20</Lines>
  <Paragraphs>5</Paragraphs>
  <ScaleCrop>false</ScaleCrop>
  <Company>Rochester Institute of Technology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Olivares (RIT Student)</dc:creator>
  <cp:keywords/>
  <dc:description/>
  <cp:lastModifiedBy>Anthony Olivares (RIT Student)</cp:lastModifiedBy>
  <cp:revision>92</cp:revision>
  <dcterms:created xsi:type="dcterms:W3CDTF">2016-05-13T18:16:00Z</dcterms:created>
  <dcterms:modified xsi:type="dcterms:W3CDTF">2016-05-13T18:55:00Z</dcterms:modified>
</cp:coreProperties>
</file>